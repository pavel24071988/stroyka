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E78" w:rsidRDefault="001A6E78">
      <w:r>
        <w:t>ХОТЕЛКИ</w:t>
      </w:r>
    </w:p>
    <w:p w:rsidR="001A6E78" w:rsidRDefault="001A6E78" w:rsidP="00E15F42">
      <w:pPr>
        <w:pStyle w:val="ListParagraph"/>
        <w:numPr>
          <w:ilvl w:val="0"/>
          <w:numId w:val="1"/>
        </w:numPr>
      </w:pPr>
      <w:r>
        <w:t>ПОСК НА ГЛАВНОЙ СТРАНИЦЕ</w:t>
      </w:r>
    </w:p>
    <w:p w:rsidR="001A6E78" w:rsidRDefault="001A6E78" w:rsidP="00E15F42">
      <w:pPr>
        <w:pStyle w:val="ListParagraph"/>
        <w:numPr>
          <w:ilvl w:val="0"/>
          <w:numId w:val="1"/>
        </w:numPr>
      </w:pPr>
      <w:r>
        <w:t>ПОИСК ЗАНЯТЫХ НЕ ИЩЕТ ЕСЛИ НЕ ОТМЕЧЕНО В ФИЛЬТРЕ</w:t>
      </w:r>
    </w:p>
    <w:p w:rsidR="001A6E78" w:rsidRDefault="001A6E78" w:rsidP="00E15F42">
      <w:pPr>
        <w:pStyle w:val="ListParagraph"/>
        <w:numPr>
          <w:ilvl w:val="0"/>
          <w:numId w:val="1"/>
        </w:numPr>
      </w:pPr>
      <w:r>
        <w:t xml:space="preserve">В ЛИЧНОМ КАБИНЕТЕ ПРАВЫЙ ВЕРХНИЙ УГОЛ     ВЫЙТИ И  ПОЛЬЗОВАТЕЛЬ  БЛИЗКО ДРУГ ДРУГУ    УБРАТЬ ЗАМОЧКИ </w:t>
      </w:r>
    </w:p>
    <w:p w:rsidR="001A6E78" w:rsidRDefault="001A6E78" w:rsidP="00E15F42">
      <w:pPr>
        <w:pStyle w:val="ListParagraph"/>
        <w:numPr>
          <w:ilvl w:val="0"/>
          <w:numId w:val="1"/>
        </w:numPr>
      </w:pPr>
      <w:r>
        <w:t>В ЛЕВОМ МЕНЮ ЖИРНЫМ ВЫДЕЛЯЕТСЯ ВЫБРАНОЕ НАИМЕНОВАНИЕ</w:t>
      </w:r>
    </w:p>
    <w:p w:rsidR="001A6E78" w:rsidRDefault="001A6E78" w:rsidP="00E15F42">
      <w:pPr>
        <w:pStyle w:val="ListParagraph"/>
        <w:numPr>
          <w:ilvl w:val="0"/>
          <w:numId w:val="1"/>
        </w:numPr>
      </w:pPr>
      <w:r>
        <w:t>СДЕЛАТЬ ФОТО НЕ РАБОТАЕТ</w:t>
      </w:r>
    </w:p>
    <w:p w:rsidR="001A6E78" w:rsidRDefault="001A6E78" w:rsidP="00E15F42">
      <w:pPr>
        <w:pStyle w:val="ListParagraph"/>
        <w:numPr>
          <w:ilvl w:val="0"/>
          <w:numId w:val="1"/>
        </w:numPr>
      </w:pPr>
      <w:r>
        <w:t>НАИМЕНОВАНИЕ СТРАНИЦЫ В ОДНУ СТРОЧКУ      МОЙ ПАСПОРТ</w:t>
      </w:r>
    </w:p>
    <w:p w:rsidR="001A6E78" w:rsidRDefault="001A6E78" w:rsidP="00E15F42">
      <w:pPr>
        <w:pStyle w:val="ListParagraph"/>
        <w:numPr>
          <w:ilvl w:val="0"/>
          <w:numId w:val="1"/>
        </w:numPr>
      </w:pPr>
      <w:r>
        <w:t>ИЗБРАННОЕ ПОРТФОЛИО НЕ РАБОТАЕТ И ОСТАЛЬНЫЕ В МОЕМ ПАСПОРТЕ</w:t>
      </w:r>
    </w:p>
    <w:p w:rsidR="001A6E78" w:rsidRDefault="001A6E78" w:rsidP="0030343E">
      <w:pPr>
        <w:pStyle w:val="ListParagraph"/>
        <w:numPr>
          <w:ilvl w:val="0"/>
          <w:numId w:val="1"/>
        </w:numPr>
      </w:pPr>
      <w:r>
        <w:t>СООБЩЕНИЕ НОВЫЕ ОТМЕТИТЬ И ПО МЕРЕ ПРОСМОТРА КОЛИЧЕСТВ ОБНУЛЯЛАСЬ</w:t>
      </w:r>
    </w:p>
    <w:p w:rsidR="001A6E78" w:rsidRDefault="001A6E78" w:rsidP="0030343E">
      <w:pPr>
        <w:pStyle w:val="ListParagraph"/>
      </w:pPr>
    </w:p>
    <w:sectPr w:rsidR="001A6E78" w:rsidSect="00105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877B9"/>
    <w:multiLevelType w:val="hybridMultilevel"/>
    <w:tmpl w:val="4F7CB76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5F42"/>
    <w:rsid w:val="0010517F"/>
    <w:rsid w:val="001A6E78"/>
    <w:rsid w:val="0030343E"/>
    <w:rsid w:val="005E52DF"/>
    <w:rsid w:val="007F047C"/>
    <w:rsid w:val="007F502A"/>
    <w:rsid w:val="00AA1A1D"/>
    <w:rsid w:val="00E15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17F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15F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66</Words>
  <Characters>377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ХОТЕЛКИ</dc:title>
  <dc:subject/>
  <dc:creator>User</dc:creator>
  <cp:keywords/>
  <dc:description/>
  <cp:lastModifiedBy>admin</cp:lastModifiedBy>
  <cp:revision>2</cp:revision>
  <dcterms:created xsi:type="dcterms:W3CDTF">2016-04-24T17:12:00Z</dcterms:created>
  <dcterms:modified xsi:type="dcterms:W3CDTF">2016-04-24T17:12:00Z</dcterms:modified>
</cp:coreProperties>
</file>